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6B" w:rsidRDefault="00FD7E4A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For M=4</w:t>
      </w:r>
    </w:p>
    <w:p w:rsidR="000D066B" w:rsidRDefault="000D066B">
      <w:pPr>
        <w:rPr>
          <w:lang w:val="en-US"/>
        </w:rPr>
      </w:pPr>
    </w:p>
    <w:p w:rsidR="000D066B" w:rsidRDefault="00FD7E4A">
      <w:pPr>
        <w:pStyle w:val="Standard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Code:</w:t>
      </w: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Initialization of the function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x = GaussQ( n)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x = GaussQ( number)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This function generates the value of Qfunction of a given number.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Input: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 ( n ) = number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Output : Q function applied value of n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Date created: 07/06/2016 Author: Tamoghna Chattopadhyay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%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-----------------------------------------------------------------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Function body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x = 0.5 * erfc(n/sqrt(2));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0D066B">
      <w:pPr>
        <w:widowControl/>
        <w:suppressAutoHyphens w:val="0"/>
        <w:autoSpaceDE w:val="0"/>
        <w:textAlignment w:val="auto"/>
        <w:rPr>
          <w:rFonts w:ascii="Courier New" w:hAnsi="Courier New" w:cs="Courier New"/>
          <w:kern w:val="0"/>
          <w:lang w:val="en-US" w:bidi="ar-SA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pStyle w:val="Standard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Code:</w:t>
      </w: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all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clc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M = 4;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%Number of possible messages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gdB = 0:.01:20;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bidi="ar-SA"/>
        </w:rPr>
        <w:t xml:space="preserve">%gamma_b in dB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g =  10 .^ (gdB/10);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%actual value of gamma_b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i = 1:length(g)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Pb_MPAM(i) = (2 * (M-1) * GaussQ ( sqrt( (6 * g(i) * log2(M))/ (M*M - 1 )))) / (M *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log2(M));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Pb_MPSK(i) = (2 * GaussQ ( (sqrt( 2 * g(i) * log2(M))) * sin (pi/M))) / log2(M);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Pb_MQAM(i) = (4 * GaussQ ( sqrt( (3 * g(i) * log2(M))/ (M - 1 )))) / log2(M);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end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%Obtain Plots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semilogy(gdB,Pb_MPAM,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'r.'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gri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semilogy(gdB,Pb_MPSK,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'b--'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semilogy(gdB,Pb_MQAM,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'k-'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legend(strcat(num2str(M),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'-MPAM'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),strcat(num2str(M),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'-MPSK'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),strcat(num2str(M),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'-MQAM'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'Comparison of Probability Errors'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ar-SA"/>
        </w:rPr>
        <w:t>'\gamma_b (dB)'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'P_b'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0D066B">
      <w:pPr>
        <w:widowControl/>
        <w:suppressAutoHyphens w:val="0"/>
        <w:autoSpaceDE w:val="0"/>
        <w:textAlignment w:val="auto"/>
        <w:rPr>
          <w:rFonts w:ascii="Courier New" w:hAnsi="Courier New" w:cs="Courier New"/>
          <w:kern w:val="0"/>
          <w:lang w:val="en-US" w:bidi="ar-SA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pStyle w:val="Standard"/>
      </w:pPr>
      <w:r>
        <w:rPr>
          <w:noProof/>
          <w:lang w:val="en-US" w:eastAsia="zh-CN" w:bidi="ar-SA"/>
        </w:rPr>
        <w:drawing>
          <wp:inline distT="0" distB="0" distL="0" distR="0">
            <wp:extent cx="6119493" cy="4589775"/>
            <wp:effectExtent l="0" t="0" r="0" b="12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3" cy="45897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0D066B">
      <w:pPr>
        <w:pStyle w:val="Standard"/>
      </w:pPr>
    </w:p>
    <w:p w:rsidR="000D066B" w:rsidRDefault="00FD7E4A">
      <w:pPr>
        <w:pStyle w:val="Standard"/>
        <w:jc w:val="center"/>
      </w:pPr>
      <w:r>
        <w:lastRenderedPageBreak/>
        <w:t>For M=8</w:t>
      </w:r>
    </w:p>
    <w:p w:rsidR="000D066B" w:rsidRDefault="00FD7E4A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 Code:</w:t>
      </w: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Initialization of the function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x = GaussQ( n)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x = GaussQ( number)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This function generates the value of Qfunction of a given number.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% Input: ( n ) = number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%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Output : Q function applied value of n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Date created: 07/06/2016 Author: Tamoghna Chattopadhyay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%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-----------------------------------------------------------------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Function body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x = 0.5 * erfc(n/sqrt(2));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0D066B">
      <w:pPr>
        <w:widowControl/>
        <w:suppressAutoHyphens w:val="0"/>
        <w:autoSpaceDE w:val="0"/>
        <w:textAlignment w:val="auto"/>
        <w:rPr>
          <w:rFonts w:ascii="Courier New" w:hAnsi="Courier New" w:cs="Courier New"/>
          <w:kern w:val="0"/>
          <w:lang w:val="en-US" w:bidi="ar-SA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Code:</w:t>
      </w: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all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clc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M =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8;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%Number of possible messages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gdB = 0:.01:20;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bidi="ar-SA"/>
        </w:rPr>
        <w:t xml:space="preserve">%gamma_b in dB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g =  10 .^ (gdB/10);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%actual value of gamma_b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i = 1:length(g)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Pb_MPAM(i) = (2 * (M-1) * GaussQ ( sqrt( (6 * g(i) * log2(M))/ (M*M - 1 )))) / (M * log2(M));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Pb_MPSK(i) 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(2 * GaussQ ( (sqrt( 2 * g(i) * log2(M))) * sin (pi/M))) / log2(M);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Pb_MQAM(i) = (4 * GaussQ ( sqrt( (3 * g(i) * log2(M))/ (M - 1 )))) / log2(M);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end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%Obtain Plots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semilogy(gdB,Pb_MPAM,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'r.'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grid;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semilogy(gdB,Pb_MPSK,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'b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--'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semilogy(gdB,Pb_MQAM,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'k-'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legend(strcat(num2str(M),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'-MPAM'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),strcat(num2str(M),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'-MPSK'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),strcat(num2str(M),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'-MQAM'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'Comparison of Probability Errors'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ar-SA"/>
        </w:rPr>
        <w:t>'\gamma_b (dB)'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'P_b'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pStyle w:val="Standard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6119493" cy="4589775"/>
            <wp:effectExtent l="0" t="0" r="0" b="12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3" cy="45897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pStyle w:val="Standard"/>
        <w:jc w:val="center"/>
      </w:pPr>
      <w:r>
        <w:t>For M=16</w:t>
      </w:r>
    </w:p>
    <w:p w:rsidR="000D066B" w:rsidRDefault="00FD7E4A">
      <w:pPr>
        <w:pStyle w:val="Standard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 Code:</w:t>
      </w: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Initialization of the function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x = GaussQ( n)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x = GaussQ( number)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This function generates the value of Qfunction of a given number.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% Input: ( n ) = number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% Output : Q function applied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value of n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Date created: 07/06/2016 Author: Tamoghna Chattopadhyay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%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-----------------------------------------------------------------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 Function body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x = 0.5 * erfc(n/sqrt(2));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0D066B">
      <w:pPr>
        <w:widowControl/>
        <w:suppressAutoHyphens w:val="0"/>
        <w:autoSpaceDE w:val="0"/>
        <w:textAlignment w:val="auto"/>
        <w:rPr>
          <w:rFonts w:ascii="Courier New" w:hAnsi="Courier New" w:cs="Courier New"/>
          <w:kern w:val="0"/>
          <w:lang w:val="en-US" w:bidi="ar-SA"/>
        </w:rPr>
      </w:pP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pStyle w:val="Standard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Code:</w:t>
      </w: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all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clc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M = 16;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%Number of possible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messages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gdB = 0:.01:20;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bidi="ar-SA"/>
        </w:rPr>
        <w:t xml:space="preserve">%gamma_b in dB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g =  10 .^ (gdB/10);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%actual value of gamma_b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i = 1:length(g)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Pb_MPAM(i) = (2 * (M-1) * GaussQ ( sqrt( (6 * g(i) * log2(M))/ (M*M - 1 )))) / (M * log2(M));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Pb_MPSK(i) = (2 * GaussQ ( (sqrt( 2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* g(i) * log2(M))) * sin (pi/M))) / log2(M);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Pb_MQAM(i) = (4 * GaussQ ( sqrt( (3 * g(i) * log2(M))/ (M - 1 )))) / log2(M);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end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 xml:space="preserve"> 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%Obtain Plots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semilogy(gdB,Pb_MPAM,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'r.'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grid;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semilogy(gdB,Pb_MPSK,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'b--'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ilogy(gdB,Pb_MQAM,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'k-'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,3);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legend(strcat(num2str(M),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'-MPAM'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),strcat(num2str(M),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'-MPSK'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),strcat(num2str(M),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'-MQAM'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'Comparison of Probability Errors'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bidi="ar-SA"/>
        </w:rPr>
        <w:t>'\gamma_b (dB)'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'P_b'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D066B" w:rsidRDefault="00FD7E4A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D066B" w:rsidRDefault="000D066B">
      <w:pPr>
        <w:pStyle w:val="Standard"/>
        <w:rPr>
          <w:lang w:val="en-US"/>
        </w:rPr>
      </w:pPr>
    </w:p>
    <w:p w:rsidR="000D066B" w:rsidRDefault="00FD7E4A">
      <w:pPr>
        <w:pStyle w:val="Standard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6119493" cy="4589775"/>
            <wp:effectExtent l="0" t="0" r="0" b="12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3" cy="45897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0D066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E4A" w:rsidRDefault="00FD7E4A">
      <w:r>
        <w:separator/>
      </w:r>
    </w:p>
  </w:endnote>
  <w:endnote w:type="continuationSeparator" w:id="0">
    <w:p w:rsidR="00FD7E4A" w:rsidRDefault="00FD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E4A" w:rsidRDefault="00FD7E4A">
      <w:r>
        <w:rPr>
          <w:color w:val="000000"/>
        </w:rPr>
        <w:separator/>
      </w:r>
    </w:p>
  </w:footnote>
  <w:footnote w:type="continuationSeparator" w:id="0">
    <w:p w:rsidR="00FD7E4A" w:rsidRDefault="00FD7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238A1"/>
    <w:multiLevelType w:val="multilevel"/>
    <w:tmpl w:val="845C4BA0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71726BD"/>
    <w:multiLevelType w:val="multilevel"/>
    <w:tmpl w:val="9A94BCEA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B5D4BCE"/>
    <w:multiLevelType w:val="multilevel"/>
    <w:tmpl w:val="B692A8D4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D066B"/>
    <w:rsid w:val="00063700"/>
    <w:rsid w:val="000D066B"/>
    <w:rsid w:val="00F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B3592-E47D-4B01-9873-2FC1DED7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Tamoghna Chattopadhyay</cp:lastModifiedBy>
  <cp:revision>2</cp:revision>
  <dcterms:created xsi:type="dcterms:W3CDTF">2018-05-14T21:40:00Z</dcterms:created>
  <dcterms:modified xsi:type="dcterms:W3CDTF">2018-05-14T21:40:00Z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